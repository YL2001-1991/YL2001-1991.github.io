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1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D656BF5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BB0ACC" w:rsidP="001B2ABD">
            <w:pPr>
              <w:pStyle w:val="a3"/>
            </w:pPr>
            <w:r>
              <w:t>yao lan</w:t>
            </w:r>
          </w:p>
          <w:p w:rsidR="001B2ABD" w:rsidRDefault="0071358F" w:rsidP="001B2ABD">
            <w:pPr>
              <w:pStyle w:val="ab"/>
            </w:pPr>
            <w:r w:rsidRPr="007A33E5">
              <w:rPr>
                <w:spacing w:val="0"/>
                <w:w w:val="87"/>
              </w:rPr>
              <w:t xml:space="preserve">College </w:t>
            </w:r>
            <w:r w:rsidR="00BB0ACC" w:rsidRPr="007A33E5">
              <w:rPr>
                <w:spacing w:val="0"/>
                <w:w w:val="87"/>
              </w:rPr>
              <w:t>studen</w:t>
            </w:r>
            <w:r w:rsidR="00BB0ACC" w:rsidRPr="007A33E5">
              <w:rPr>
                <w:spacing w:val="120"/>
                <w:w w:val="87"/>
              </w:rPr>
              <w:t>t</w:t>
            </w:r>
          </w:p>
        </w:tc>
      </w:tr>
      <w:tr w:rsidR="001B2ABD" w:rsidTr="001B2ABD">
        <w:tc>
          <w:tcPr>
            <w:tcW w:w="3600" w:type="dxa"/>
          </w:tcPr>
          <w:p w:rsidR="001B2ABD" w:rsidRDefault="00A23463" w:rsidP="00036450">
            <w:pPr>
              <w:pStyle w:val="3"/>
            </w:pPr>
            <w:r>
              <w:t>EXPERIENCE</w:t>
            </w:r>
          </w:p>
          <w:p w:rsidR="00A23463" w:rsidRDefault="00A23463" w:rsidP="00A23463">
            <w:r>
              <w:t>COMPOSITION CONTEST</w:t>
            </w:r>
          </w:p>
          <w:p w:rsidR="00D65C47" w:rsidRDefault="00D65C47" w:rsidP="00A23463">
            <w:r>
              <w:t>BASKETBALL COMP</w:t>
            </w:r>
            <w:r w:rsidR="001F77F5">
              <w:rPr>
                <w:rFonts w:eastAsia="宋体" w:hint="eastAsia"/>
                <w:lang w:eastAsia="zh-CN"/>
              </w:rPr>
              <w:t>ETITION</w:t>
            </w:r>
            <w:bookmarkStart w:id="0" w:name="_GoBack"/>
            <w:bookmarkEnd w:id="0"/>
          </w:p>
          <w:p w:rsidR="00D65C47" w:rsidRDefault="00D65C47" w:rsidP="00A23463">
            <w:r>
              <w:t>VOLUNTARY ACTIVITIES</w:t>
            </w:r>
          </w:p>
          <w:p w:rsidR="00A23463" w:rsidRPr="001F77F5" w:rsidRDefault="001F77F5" w:rsidP="00A23463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DEBATE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COMPETITION</w:t>
            </w:r>
          </w:p>
          <w:p w:rsidR="00036450" w:rsidRDefault="00036450" w:rsidP="00A23463"/>
          <w:p w:rsidR="00036450" w:rsidRDefault="00036450" w:rsidP="00036450"/>
          <w:sdt>
            <w:sdtPr>
              <w:id w:val="-1954003311"/>
              <w:placeholder>
                <w:docPart w:val="067D3C1EE85043379844887105597EAA"/>
              </w:placeholder>
              <w:temporary/>
              <w:showingPlcHdr/>
            </w:sdtPr>
            <w:sdtEndPr/>
            <w:sdtContent>
              <w:p w:rsidR="00036450" w:rsidRPr="00CB0055" w:rsidRDefault="00CB0055" w:rsidP="00CB0055">
                <w:pPr>
                  <w:pStyle w:val="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018A591FEA745CBB8970A0839F2EC08"/>
              </w:placeholder>
              <w:temporary/>
              <w:showingPlcHdr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543758" w:rsidP="004D3011">
            <w:r>
              <w:t>017-6612936</w:t>
            </w:r>
          </w:p>
          <w:p w:rsidR="004D3011" w:rsidRDefault="004D3011" w:rsidP="004D3011"/>
          <w:p w:rsidR="004D3011" w:rsidRDefault="004D3011" w:rsidP="004D3011"/>
          <w:sdt>
            <w:sdtPr>
              <w:id w:val="-240260293"/>
              <w:placeholder>
                <w:docPart w:val="CEB09BD84C5C4E5B83146FBE208008FB"/>
              </w:placeholder>
              <w:temporary/>
              <w:showingPlcHdr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543758" w:rsidP="004D3011">
            <w:pPr>
              <w:rPr>
                <w:rStyle w:val="a6"/>
              </w:rPr>
            </w:pPr>
            <w:r>
              <w:t>CST1909161@xmu.edu.my</w:t>
            </w:r>
          </w:p>
          <w:sdt>
            <w:sdtPr>
              <w:id w:val="-1444214663"/>
              <w:placeholder>
                <w:docPart w:val="B5FB79E6BD85446D9C9DF234CDFF31CE"/>
              </w:placeholder>
              <w:temporary/>
              <w:showingPlcHdr/>
            </w:sdtPr>
            <w:sdtEndPr/>
            <w:sdtContent>
              <w:p w:rsidR="004D3011" w:rsidRPr="00CB0055" w:rsidRDefault="00CB0055" w:rsidP="00CB0055">
                <w:pPr>
                  <w:pStyle w:val="3"/>
                </w:pPr>
                <w:r w:rsidRPr="00CB0055">
                  <w:t>Hobbies</w:t>
                </w:r>
              </w:p>
            </w:sdtContent>
          </w:sdt>
          <w:p w:rsidR="004D3011" w:rsidRDefault="00543758" w:rsidP="004D3011">
            <w:r>
              <w:t>Playing basketball</w:t>
            </w:r>
          </w:p>
          <w:p w:rsidR="00543758" w:rsidRDefault="00543758" w:rsidP="004D3011">
            <w:r>
              <w:t>Reading books</w:t>
            </w:r>
          </w:p>
          <w:p w:rsidR="004D3011" w:rsidRDefault="00543758" w:rsidP="004D3011">
            <w:r>
              <w:t>Watching cartoons</w:t>
            </w:r>
          </w:p>
          <w:p w:rsidR="004D3011" w:rsidRPr="004D3011" w:rsidRDefault="00543758" w:rsidP="004D3011">
            <w:r>
              <w:t>Singing songs (not good at)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6AFE92FEC6047A088FB0FD20E83D424"/>
              </w:placeholder>
              <w:temporary/>
              <w:showingPlcHdr/>
            </w:sdtPr>
            <w:sdtEndPr/>
            <w:sdtContent>
              <w:p w:rsidR="001B2ABD" w:rsidRDefault="00E25A26" w:rsidP="00036450">
                <w:pPr>
                  <w:pStyle w:val="2"/>
                </w:pPr>
                <w:r w:rsidRPr="00036450">
                  <w:t>EDUCATION</w:t>
                </w:r>
              </w:p>
            </w:sdtContent>
          </w:sdt>
          <w:p w:rsidR="00036450" w:rsidRPr="00036450" w:rsidRDefault="00BB0ACC" w:rsidP="00B359E4">
            <w:pPr>
              <w:pStyle w:val="4"/>
            </w:pPr>
            <w:r>
              <w:t xml:space="preserve">ANYANG NO.1 MIDDLE SCHOOL OF CHINA </w:t>
            </w:r>
          </w:p>
          <w:p w:rsidR="00036450" w:rsidRPr="00B359E4" w:rsidRDefault="00BB0ACC" w:rsidP="00B359E4">
            <w:pPr>
              <w:pStyle w:val="a5"/>
            </w:pPr>
            <w:r>
              <w:t>09.2016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06.2019</w:t>
            </w:r>
          </w:p>
          <w:p w:rsidR="004D3011" w:rsidRDefault="00BB0ACC" w:rsidP="00036450">
            <w:r>
              <w:t>I spent three years in the school above, where I learnt a lot of things</w:t>
            </w:r>
            <w:r w:rsidR="00543758">
              <w:t>,</w:t>
            </w:r>
            <w:r>
              <w:t xml:space="preserve"> including </w:t>
            </w:r>
            <w:r w:rsidR="00543758">
              <w:t>learning and playing.</w:t>
            </w:r>
          </w:p>
          <w:p w:rsidR="00036450" w:rsidRDefault="00036450" w:rsidP="00036450"/>
          <w:p w:rsidR="00036450" w:rsidRPr="00B359E4" w:rsidRDefault="00543758" w:rsidP="00B359E4">
            <w:pPr>
              <w:pStyle w:val="4"/>
            </w:pPr>
            <w:r>
              <w:t>XIAMEN UNIVERSITY MALAYSIA</w:t>
            </w:r>
          </w:p>
          <w:p w:rsidR="00036450" w:rsidRPr="00B359E4" w:rsidRDefault="00C93460" w:rsidP="00B359E4">
            <w:pPr>
              <w:pStyle w:val="a5"/>
            </w:pPr>
            <w:r>
              <w:t>09.2019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06.2022</w:t>
            </w:r>
          </w:p>
          <w:p w:rsidR="00036450" w:rsidRDefault="00C93460" w:rsidP="00036450">
            <w:r>
              <w:t>I came this school just now, and I hope that I shall have an excellent experience in it, which perhaps need the help of you, my classmates. And I think it’s my honor to get acquainted with all of you.</w:t>
            </w:r>
          </w:p>
          <w:p w:rsidR="00036450" w:rsidRDefault="0071358F" w:rsidP="00036450">
            <w:pPr>
              <w:pStyle w:val="2"/>
            </w:pPr>
            <w:r>
              <w:t>campus life planning</w:t>
            </w:r>
          </w:p>
          <w:p w:rsidR="00036450" w:rsidRDefault="0071358F" w:rsidP="00B359E4">
            <w:pPr>
              <w:pStyle w:val="4"/>
              <w:rPr>
                <w:bCs/>
              </w:rPr>
            </w:pPr>
            <w:r>
              <w:t>First and foremost: Getting high grades</w:t>
            </w:r>
          </w:p>
          <w:p w:rsidR="00036450" w:rsidRPr="00036450" w:rsidRDefault="0071358F" w:rsidP="00B359E4">
            <w:pPr>
              <w:pStyle w:val="a5"/>
            </w:pPr>
            <w:r>
              <w:t>In my opinion, the grade is the most significant thing for me, a freshman of the new environment. So I expect from the bottom of my heart that I</w:t>
            </w:r>
            <w:r w:rsidR="001735A7">
              <w:t xml:space="preserve"> am able to study without slackness. </w:t>
            </w:r>
            <w:r>
              <w:t xml:space="preserve">  </w:t>
            </w:r>
          </w:p>
          <w:p w:rsidR="00036450" w:rsidRDefault="00036450" w:rsidP="00036450">
            <w:r w:rsidRPr="00036450">
              <w:t xml:space="preserve"> </w:t>
            </w:r>
          </w:p>
          <w:p w:rsidR="004D3011" w:rsidRPr="004D3011" w:rsidRDefault="001735A7" w:rsidP="00B359E4">
            <w:pPr>
              <w:pStyle w:val="4"/>
              <w:rPr>
                <w:bCs/>
              </w:rPr>
            </w:pPr>
            <w:r>
              <w:t>Second: Doing exercise frequently</w:t>
            </w:r>
          </w:p>
          <w:p w:rsidR="004D3011" w:rsidRPr="004D3011" w:rsidRDefault="001735A7" w:rsidP="00B359E4">
            <w:pPr>
              <w:pStyle w:val="a5"/>
            </w:pPr>
            <w:r>
              <w:t>Doing exercise can make people energetic and optimistic</w:t>
            </w:r>
            <w:r w:rsidR="00A23463">
              <w:t>, which perhaps contributes to studying as well. It seems that I have no reason to ignore it, right?</w:t>
            </w:r>
          </w:p>
          <w:p w:rsidR="004D3011" w:rsidRPr="004D3011" w:rsidRDefault="00036450" w:rsidP="004D3011">
            <w:r w:rsidRPr="004D3011">
              <w:t xml:space="preserve"> </w:t>
            </w:r>
          </w:p>
          <w:p w:rsidR="004D3011" w:rsidRPr="004D3011" w:rsidRDefault="00A23463" w:rsidP="00B359E4">
            <w:pPr>
              <w:pStyle w:val="4"/>
              <w:rPr>
                <w:bCs/>
              </w:rPr>
            </w:pPr>
            <w:r>
              <w:t>Last but not least: Participating various club activities</w:t>
            </w:r>
          </w:p>
          <w:p w:rsidR="004D3011" w:rsidRPr="004D3011" w:rsidRDefault="00A23463" w:rsidP="00D65C47">
            <w:pPr>
              <w:pStyle w:val="a5"/>
            </w:pPr>
            <w:r>
              <w:t xml:space="preserve">There is no doubt that abundant </w:t>
            </w:r>
            <w:r w:rsidR="00D65C47">
              <w:t>activity experiences can not only bring me a sum of wealth in a different form, but also broaden my vision in the following four years.</w:t>
            </w:r>
            <w:r w:rsidR="00036450" w:rsidRPr="004D3011">
              <w:t xml:space="preserve"> </w:t>
            </w:r>
          </w:p>
          <w:sdt>
            <w:sdtPr>
              <w:id w:val="1669594239"/>
              <w:placeholder>
                <w:docPart w:val="022BC47D181944178F77DE7176CFFEB4"/>
              </w:placeholder>
              <w:temporary/>
              <w:showingPlcHdr/>
            </w:sdtPr>
            <w:sdtEndPr/>
            <w:sdtContent>
              <w:p w:rsidR="00036450" w:rsidRDefault="00180329" w:rsidP="00036450">
                <w:pPr>
                  <w:pStyle w:val="2"/>
                </w:pPr>
                <w:r w:rsidRPr="00036450">
                  <w:rPr>
                    <w:rStyle w:val="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Default="00B8304F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Playing with cats and dogs</w:t>
            </w:r>
          </w:p>
          <w:p w:rsidR="00B8304F" w:rsidRDefault="00B8304F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Learning C language</w:t>
            </w:r>
          </w:p>
          <w:p w:rsidR="00B8304F" w:rsidRDefault="00B8304F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And so on…….</w:t>
            </w:r>
          </w:p>
          <w:p w:rsidR="00B8304F" w:rsidRDefault="00B8304F" w:rsidP="004D3011">
            <w:pPr>
              <w:rPr>
                <w:noProof/>
                <w:color w:val="000000" w:themeColor="text1"/>
              </w:rPr>
            </w:pPr>
          </w:p>
          <w:p w:rsidR="00B8304F" w:rsidRDefault="00B8304F" w:rsidP="004D3011">
            <w:pPr>
              <w:rPr>
                <w:noProof/>
                <w:color w:val="000000" w:themeColor="text1"/>
              </w:rPr>
            </w:pPr>
          </w:p>
          <w:p w:rsidR="00B8304F" w:rsidRDefault="00B8304F" w:rsidP="004D3011">
            <w:pPr>
              <w:rPr>
                <w:noProof/>
                <w:color w:val="000000" w:themeColor="text1"/>
              </w:rPr>
            </w:pPr>
          </w:p>
          <w:p w:rsidR="00B8304F" w:rsidRDefault="00B8304F" w:rsidP="004D3011">
            <w:pPr>
              <w:rPr>
                <w:noProof/>
                <w:color w:val="000000" w:themeColor="text1"/>
              </w:rPr>
            </w:pPr>
          </w:p>
          <w:p w:rsidR="00B8304F" w:rsidRPr="004D3011" w:rsidRDefault="00B8304F" w:rsidP="004D30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</w:t>
            </w:r>
          </w:p>
        </w:tc>
      </w:tr>
    </w:tbl>
    <w:p w:rsidR="0043117B" w:rsidRDefault="007A33E5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3E5" w:rsidRDefault="007A33E5" w:rsidP="000C45FF">
      <w:r>
        <w:separator/>
      </w:r>
    </w:p>
  </w:endnote>
  <w:endnote w:type="continuationSeparator" w:id="0">
    <w:p w:rsidR="007A33E5" w:rsidRDefault="007A33E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3E5" w:rsidRDefault="007A33E5" w:rsidP="000C45FF">
      <w:r>
        <w:separator/>
      </w:r>
    </w:p>
  </w:footnote>
  <w:footnote w:type="continuationSeparator" w:id="0">
    <w:p w:rsidR="007A33E5" w:rsidRDefault="007A33E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5FF" w:rsidRDefault="000C45FF">
    <w:pPr>
      <w:pStyle w:val="a7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CC"/>
    <w:rsid w:val="00036450"/>
    <w:rsid w:val="00094499"/>
    <w:rsid w:val="000C45FF"/>
    <w:rsid w:val="000E3FD1"/>
    <w:rsid w:val="00112054"/>
    <w:rsid w:val="001525E1"/>
    <w:rsid w:val="001735A7"/>
    <w:rsid w:val="00180329"/>
    <w:rsid w:val="0019001F"/>
    <w:rsid w:val="001A74A5"/>
    <w:rsid w:val="001B2ABD"/>
    <w:rsid w:val="001E0391"/>
    <w:rsid w:val="001E1759"/>
    <w:rsid w:val="001F1ECC"/>
    <w:rsid w:val="001F77F5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4957"/>
    <w:rsid w:val="004C63E4"/>
    <w:rsid w:val="004D3011"/>
    <w:rsid w:val="005262AC"/>
    <w:rsid w:val="00543758"/>
    <w:rsid w:val="005E39D5"/>
    <w:rsid w:val="00600670"/>
    <w:rsid w:val="0062123A"/>
    <w:rsid w:val="00646E75"/>
    <w:rsid w:val="006771D0"/>
    <w:rsid w:val="0071358F"/>
    <w:rsid w:val="00715FCB"/>
    <w:rsid w:val="00743101"/>
    <w:rsid w:val="007775E1"/>
    <w:rsid w:val="007867A0"/>
    <w:rsid w:val="007927F5"/>
    <w:rsid w:val="007A33E5"/>
    <w:rsid w:val="00802CA0"/>
    <w:rsid w:val="00881352"/>
    <w:rsid w:val="009260CD"/>
    <w:rsid w:val="00952C25"/>
    <w:rsid w:val="00A2118D"/>
    <w:rsid w:val="00A23463"/>
    <w:rsid w:val="00AD76E2"/>
    <w:rsid w:val="00B20152"/>
    <w:rsid w:val="00B359E4"/>
    <w:rsid w:val="00B57D98"/>
    <w:rsid w:val="00B70850"/>
    <w:rsid w:val="00B8304F"/>
    <w:rsid w:val="00BB0ACC"/>
    <w:rsid w:val="00C066B6"/>
    <w:rsid w:val="00C37BA1"/>
    <w:rsid w:val="00C4674C"/>
    <w:rsid w:val="00C506CF"/>
    <w:rsid w:val="00C72BED"/>
    <w:rsid w:val="00C93460"/>
    <w:rsid w:val="00C9578B"/>
    <w:rsid w:val="00CB0055"/>
    <w:rsid w:val="00CE1B46"/>
    <w:rsid w:val="00D2522B"/>
    <w:rsid w:val="00D422DE"/>
    <w:rsid w:val="00D5459D"/>
    <w:rsid w:val="00D65C47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Char">
    <w:name w:val="标题 Char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4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Char">
    <w:name w:val="标题 1 Char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5">
    <w:name w:val="Date"/>
    <w:basedOn w:val="a"/>
    <w:next w:val="a"/>
    <w:link w:val="Char0"/>
    <w:uiPriority w:val="99"/>
    <w:rsid w:val="00036450"/>
  </w:style>
  <w:style w:type="character" w:customStyle="1" w:styleId="Char0">
    <w:name w:val="日期 Char"/>
    <w:basedOn w:val="a0"/>
    <w:link w:val="a5"/>
    <w:uiPriority w:val="99"/>
    <w:rsid w:val="00036450"/>
    <w:rPr>
      <w:sz w:val="18"/>
      <w:szCs w:val="22"/>
    </w:rPr>
  </w:style>
  <w:style w:type="character" w:styleId="a6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7">
    <w:name w:val="header"/>
    <w:basedOn w:val="a"/>
    <w:link w:val="Char1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1">
    <w:name w:val="页眉 Char"/>
    <w:basedOn w:val="a0"/>
    <w:link w:val="a7"/>
    <w:uiPriority w:val="99"/>
    <w:semiHidden/>
    <w:rsid w:val="000C45FF"/>
    <w:rPr>
      <w:sz w:val="22"/>
      <w:szCs w:val="22"/>
    </w:rPr>
  </w:style>
  <w:style w:type="paragraph" w:styleId="a8">
    <w:name w:val="footer"/>
    <w:basedOn w:val="a"/>
    <w:link w:val="Char2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2">
    <w:name w:val="页脚 Char"/>
    <w:basedOn w:val="a0"/>
    <w:link w:val="a8"/>
    <w:uiPriority w:val="99"/>
    <w:semiHidden/>
    <w:rsid w:val="000C45FF"/>
    <w:rPr>
      <w:sz w:val="22"/>
      <w:szCs w:val="22"/>
    </w:rPr>
  </w:style>
  <w:style w:type="table" w:styleId="a9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1B2ABD"/>
    <w:rPr>
      <w:color w:val="808080"/>
    </w:rPr>
  </w:style>
  <w:style w:type="paragraph" w:styleId="ab">
    <w:name w:val="Subtitle"/>
    <w:basedOn w:val="a"/>
    <w:next w:val="a"/>
    <w:link w:val="Char3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Char3">
    <w:name w:val="副标题 Char"/>
    <w:basedOn w:val="a0"/>
    <w:link w:val="ab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Char">
    <w:name w:val="标题 3 Char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Char">
    <w:name w:val="标题 4 Char"/>
    <w:basedOn w:val="a0"/>
    <w:link w:val="4"/>
    <w:uiPriority w:val="9"/>
    <w:rsid w:val="00B359E4"/>
    <w:rPr>
      <w:b/>
      <w:sz w:val="18"/>
      <w:szCs w:val="22"/>
    </w:rPr>
  </w:style>
  <w:style w:type="paragraph" w:styleId="ac">
    <w:name w:val="Balloon Text"/>
    <w:basedOn w:val="a"/>
    <w:link w:val="Char4"/>
    <w:uiPriority w:val="99"/>
    <w:semiHidden/>
    <w:unhideWhenUsed/>
    <w:rsid w:val="001F77F5"/>
    <w:rPr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1F77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Char">
    <w:name w:val="标题 Char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4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Char">
    <w:name w:val="标题 1 Char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5">
    <w:name w:val="Date"/>
    <w:basedOn w:val="a"/>
    <w:next w:val="a"/>
    <w:link w:val="Char0"/>
    <w:uiPriority w:val="99"/>
    <w:rsid w:val="00036450"/>
  </w:style>
  <w:style w:type="character" w:customStyle="1" w:styleId="Char0">
    <w:name w:val="日期 Char"/>
    <w:basedOn w:val="a0"/>
    <w:link w:val="a5"/>
    <w:uiPriority w:val="99"/>
    <w:rsid w:val="00036450"/>
    <w:rPr>
      <w:sz w:val="18"/>
      <w:szCs w:val="22"/>
    </w:rPr>
  </w:style>
  <w:style w:type="character" w:styleId="a6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7">
    <w:name w:val="header"/>
    <w:basedOn w:val="a"/>
    <w:link w:val="Char1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1">
    <w:name w:val="页眉 Char"/>
    <w:basedOn w:val="a0"/>
    <w:link w:val="a7"/>
    <w:uiPriority w:val="99"/>
    <w:semiHidden/>
    <w:rsid w:val="000C45FF"/>
    <w:rPr>
      <w:sz w:val="22"/>
      <w:szCs w:val="22"/>
    </w:rPr>
  </w:style>
  <w:style w:type="paragraph" w:styleId="a8">
    <w:name w:val="footer"/>
    <w:basedOn w:val="a"/>
    <w:link w:val="Char2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2">
    <w:name w:val="页脚 Char"/>
    <w:basedOn w:val="a0"/>
    <w:link w:val="a8"/>
    <w:uiPriority w:val="99"/>
    <w:semiHidden/>
    <w:rsid w:val="000C45FF"/>
    <w:rPr>
      <w:sz w:val="22"/>
      <w:szCs w:val="22"/>
    </w:rPr>
  </w:style>
  <w:style w:type="table" w:styleId="a9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1B2ABD"/>
    <w:rPr>
      <w:color w:val="808080"/>
    </w:rPr>
  </w:style>
  <w:style w:type="paragraph" w:styleId="ab">
    <w:name w:val="Subtitle"/>
    <w:basedOn w:val="a"/>
    <w:next w:val="a"/>
    <w:link w:val="Char3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Char3">
    <w:name w:val="副标题 Char"/>
    <w:basedOn w:val="a0"/>
    <w:link w:val="ab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Char">
    <w:name w:val="标题 3 Char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Char">
    <w:name w:val="标题 4 Char"/>
    <w:basedOn w:val="a0"/>
    <w:link w:val="4"/>
    <w:uiPriority w:val="9"/>
    <w:rsid w:val="00B359E4"/>
    <w:rPr>
      <w:b/>
      <w:sz w:val="18"/>
      <w:szCs w:val="22"/>
    </w:rPr>
  </w:style>
  <w:style w:type="paragraph" w:styleId="ac">
    <w:name w:val="Balloon Text"/>
    <w:basedOn w:val="a"/>
    <w:link w:val="Char4"/>
    <w:uiPriority w:val="99"/>
    <w:semiHidden/>
    <w:unhideWhenUsed/>
    <w:rsid w:val="001F77F5"/>
    <w:rPr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1F7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zoomgraf.blogspot.com/2012/04/gatitos-tiernoscatsimagenes.html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7D3C1EE85043379844887105597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4684E-EC6D-45C6-972D-43D38EFB0F1D}"/>
      </w:docPartPr>
      <w:docPartBody>
        <w:p w:rsidR="00E4097E" w:rsidRDefault="00212B7B">
          <w:pPr>
            <w:pStyle w:val="067D3C1EE85043379844887105597EAA"/>
          </w:pPr>
          <w:r w:rsidRPr="00CB0055">
            <w:t>Contact</w:t>
          </w:r>
        </w:p>
      </w:docPartBody>
    </w:docPart>
    <w:docPart>
      <w:docPartPr>
        <w:name w:val="5018A591FEA745CBB8970A0839F2E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EFA0A-C320-4047-A92E-C7D84C39AD35}"/>
      </w:docPartPr>
      <w:docPartBody>
        <w:p w:rsidR="00E4097E" w:rsidRDefault="00212B7B">
          <w:pPr>
            <w:pStyle w:val="5018A591FEA745CBB8970A0839F2EC08"/>
          </w:pPr>
          <w:r w:rsidRPr="004D3011">
            <w:t>PHONE:</w:t>
          </w:r>
        </w:p>
      </w:docPartBody>
    </w:docPart>
    <w:docPart>
      <w:docPartPr>
        <w:name w:val="CEB09BD84C5C4E5B83146FBE2080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8FE85-BC9F-4C25-9AC6-13DE966713B3}"/>
      </w:docPartPr>
      <w:docPartBody>
        <w:p w:rsidR="00E4097E" w:rsidRDefault="00212B7B">
          <w:pPr>
            <w:pStyle w:val="CEB09BD84C5C4E5B83146FBE208008FB"/>
          </w:pPr>
          <w:r w:rsidRPr="004D3011">
            <w:t>EMAIL:</w:t>
          </w:r>
        </w:p>
      </w:docPartBody>
    </w:docPart>
    <w:docPart>
      <w:docPartPr>
        <w:name w:val="B5FB79E6BD85446D9C9DF234CDFF3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9AAF-2349-406B-AB48-C97A384B4A1B}"/>
      </w:docPartPr>
      <w:docPartBody>
        <w:p w:rsidR="00E4097E" w:rsidRDefault="00212B7B">
          <w:pPr>
            <w:pStyle w:val="B5FB79E6BD85446D9C9DF234CDFF31CE"/>
          </w:pPr>
          <w:r w:rsidRPr="00CB0055">
            <w:t>Hobbies</w:t>
          </w:r>
        </w:p>
      </w:docPartBody>
    </w:docPart>
    <w:docPart>
      <w:docPartPr>
        <w:name w:val="B6AFE92FEC6047A088FB0FD20E83D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39C26-789E-4CD7-9CCB-D73E0DCE1361}"/>
      </w:docPartPr>
      <w:docPartBody>
        <w:p w:rsidR="00E4097E" w:rsidRDefault="00212B7B">
          <w:pPr>
            <w:pStyle w:val="B6AFE92FEC6047A088FB0FD20E83D424"/>
          </w:pPr>
          <w:r w:rsidRPr="00036450">
            <w:t>EDUCATION</w:t>
          </w:r>
        </w:p>
      </w:docPartBody>
    </w:docPart>
    <w:docPart>
      <w:docPartPr>
        <w:name w:val="022BC47D181944178F77DE7176CFF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ECEF5-7E02-4AB4-8DC4-8B705BADFC7F}"/>
      </w:docPartPr>
      <w:docPartBody>
        <w:p w:rsidR="00E4097E" w:rsidRDefault="00212B7B">
          <w:pPr>
            <w:pStyle w:val="022BC47D181944178F77DE7176CFFEB4"/>
          </w:pPr>
          <w:r w:rsidRPr="00036450">
            <w:rPr>
              <w:rStyle w:val="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7B"/>
    <w:rsid w:val="00212B7B"/>
    <w:rsid w:val="00C31935"/>
    <w:rsid w:val="00E4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F8D91EEB864AB393BC1431762FCC65">
    <w:name w:val="B7F8D91EEB864AB393BC1431762FCC65"/>
  </w:style>
  <w:style w:type="paragraph" w:customStyle="1" w:styleId="DB38FE80353C4B1DA38678655EAC4AF6">
    <w:name w:val="DB38FE80353C4B1DA38678655EAC4AF6"/>
  </w:style>
  <w:style w:type="paragraph" w:customStyle="1" w:styleId="2CDFE6D075F9404CB75DA68099C365DD">
    <w:name w:val="2CDFE6D075F9404CB75DA68099C365DD"/>
  </w:style>
  <w:style w:type="paragraph" w:customStyle="1" w:styleId="495D74AD0CA940B9B2426AB5A519ADF9">
    <w:name w:val="495D74AD0CA940B9B2426AB5A519ADF9"/>
  </w:style>
  <w:style w:type="paragraph" w:customStyle="1" w:styleId="067D3C1EE85043379844887105597EAA">
    <w:name w:val="067D3C1EE85043379844887105597EAA"/>
  </w:style>
  <w:style w:type="paragraph" w:customStyle="1" w:styleId="5018A591FEA745CBB8970A0839F2EC08">
    <w:name w:val="5018A591FEA745CBB8970A0839F2EC08"/>
  </w:style>
  <w:style w:type="paragraph" w:customStyle="1" w:styleId="3FB0C95AB0544807BA87333CD41B434C">
    <w:name w:val="3FB0C95AB0544807BA87333CD41B434C"/>
  </w:style>
  <w:style w:type="paragraph" w:customStyle="1" w:styleId="920065BB9370451DA2D19A96B1FF4702">
    <w:name w:val="920065BB9370451DA2D19A96B1FF4702"/>
  </w:style>
  <w:style w:type="paragraph" w:customStyle="1" w:styleId="D1A669E92ADB4A888997DA3BA38C7E08">
    <w:name w:val="D1A669E92ADB4A888997DA3BA38C7E08"/>
  </w:style>
  <w:style w:type="paragraph" w:customStyle="1" w:styleId="CEB09BD84C5C4E5B83146FBE208008FB">
    <w:name w:val="CEB09BD84C5C4E5B83146FBE208008FB"/>
  </w:style>
  <w:style w:type="character" w:styleId="a3">
    <w:name w:val="Hyperlink"/>
    <w:basedOn w:val="a0"/>
    <w:uiPriority w:val="99"/>
    <w:unhideWhenUsed/>
    <w:rPr>
      <w:color w:val="943634" w:themeColor="accent2" w:themeShade="BF"/>
      <w:u w:val="single"/>
    </w:rPr>
  </w:style>
  <w:style w:type="paragraph" w:customStyle="1" w:styleId="94A5FD215A724B5D9D79DF242A87DBA7">
    <w:name w:val="94A5FD215A724B5D9D79DF242A87DBA7"/>
  </w:style>
  <w:style w:type="paragraph" w:customStyle="1" w:styleId="B5FB79E6BD85446D9C9DF234CDFF31CE">
    <w:name w:val="B5FB79E6BD85446D9C9DF234CDFF31CE"/>
  </w:style>
  <w:style w:type="paragraph" w:customStyle="1" w:styleId="E1B5CE3AF149458087761B2C7F7902C0">
    <w:name w:val="E1B5CE3AF149458087761B2C7F7902C0"/>
  </w:style>
  <w:style w:type="paragraph" w:customStyle="1" w:styleId="7042953FB9F343EEA7E095633FF49EEC">
    <w:name w:val="7042953FB9F343EEA7E095633FF49EEC"/>
  </w:style>
  <w:style w:type="paragraph" w:customStyle="1" w:styleId="6FA0AD7A6AB9480CAAAB6DBFA9B8C6F4">
    <w:name w:val="6FA0AD7A6AB9480CAAAB6DBFA9B8C6F4"/>
  </w:style>
  <w:style w:type="paragraph" w:customStyle="1" w:styleId="77A02AC21BDD4B30BE33D5A8AD9AF032">
    <w:name w:val="77A02AC21BDD4B30BE33D5A8AD9AF032"/>
  </w:style>
  <w:style w:type="paragraph" w:customStyle="1" w:styleId="B6AFE92FEC6047A088FB0FD20E83D424">
    <w:name w:val="B6AFE92FEC6047A088FB0FD20E83D424"/>
  </w:style>
  <w:style w:type="paragraph" w:customStyle="1" w:styleId="1F30BFFE59534AB5990DF2926DC5B601">
    <w:name w:val="1F30BFFE59534AB5990DF2926DC5B601"/>
  </w:style>
  <w:style w:type="paragraph" w:customStyle="1" w:styleId="EA2185104EF14960902436879EB16281">
    <w:name w:val="EA2185104EF14960902436879EB16281"/>
  </w:style>
  <w:style w:type="paragraph" w:customStyle="1" w:styleId="9C72BB0A54D149AC81E4650DE89DE804">
    <w:name w:val="9C72BB0A54D149AC81E4650DE89DE804"/>
  </w:style>
  <w:style w:type="paragraph" w:customStyle="1" w:styleId="5C33EBA0432C4795AEEEF6565AF3FDB3">
    <w:name w:val="5C33EBA0432C4795AEEEF6565AF3FDB3"/>
  </w:style>
  <w:style w:type="paragraph" w:customStyle="1" w:styleId="D861E7BB9C364F719712F0178CAC463A">
    <w:name w:val="D861E7BB9C364F719712F0178CAC463A"/>
  </w:style>
  <w:style w:type="paragraph" w:customStyle="1" w:styleId="D645AA00189C4016AE6BE5A0CE35F418">
    <w:name w:val="D645AA00189C4016AE6BE5A0CE35F418"/>
  </w:style>
  <w:style w:type="paragraph" w:customStyle="1" w:styleId="6D16A8158DB44E80B297DD2F8B62F122">
    <w:name w:val="6D16A8158DB44E80B297DD2F8B62F122"/>
  </w:style>
  <w:style w:type="paragraph" w:customStyle="1" w:styleId="67FE071737504A9F98118AFFA72F903B">
    <w:name w:val="67FE071737504A9F98118AFFA72F903B"/>
  </w:style>
  <w:style w:type="paragraph" w:customStyle="1" w:styleId="A8344783CE194770B3D6D24055642181">
    <w:name w:val="A8344783CE194770B3D6D24055642181"/>
  </w:style>
  <w:style w:type="paragraph" w:customStyle="1" w:styleId="CDBC1EF4454C498ABB0E030E4F9ABE1A">
    <w:name w:val="CDBC1EF4454C498ABB0E030E4F9ABE1A"/>
  </w:style>
  <w:style w:type="paragraph" w:customStyle="1" w:styleId="0E390FBACA014BCD85BBD774FD0FFD50">
    <w:name w:val="0E390FBACA014BCD85BBD774FD0FFD50"/>
  </w:style>
  <w:style w:type="paragraph" w:customStyle="1" w:styleId="3E57BBF35A5240C2BEBBD398B9FB4026">
    <w:name w:val="3E57BBF35A5240C2BEBBD398B9FB4026"/>
  </w:style>
  <w:style w:type="paragraph" w:customStyle="1" w:styleId="64E6B87958A1436AB3A64CAF0A15EEA0">
    <w:name w:val="64E6B87958A1436AB3A64CAF0A15EEA0"/>
  </w:style>
  <w:style w:type="paragraph" w:customStyle="1" w:styleId="258172CD3DA74B189A91AEE337008352">
    <w:name w:val="258172CD3DA74B189A91AEE337008352"/>
  </w:style>
  <w:style w:type="paragraph" w:customStyle="1" w:styleId="A7FA013F6D9E4021A264BF8EA71AFC8D">
    <w:name w:val="A7FA013F6D9E4021A264BF8EA71AFC8D"/>
  </w:style>
  <w:style w:type="paragraph" w:customStyle="1" w:styleId="15A252588FB74FF389CFFFB2FBD543A7">
    <w:name w:val="15A252588FB74FF389CFFFB2FBD543A7"/>
  </w:style>
  <w:style w:type="paragraph" w:customStyle="1" w:styleId="2D4726B8F1844A7597E888CE13CABFA4">
    <w:name w:val="2D4726B8F1844A7597E888CE13CABFA4"/>
  </w:style>
  <w:style w:type="paragraph" w:customStyle="1" w:styleId="BB5A467A5C3748C08A96D3BB2095445A">
    <w:name w:val="BB5A467A5C3748C08A96D3BB2095445A"/>
  </w:style>
  <w:style w:type="paragraph" w:customStyle="1" w:styleId="FF995DEDC1CF44C193DB57291CCB50FC">
    <w:name w:val="FF995DEDC1CF44C193DB57291CCB50FC"/>
  </w:style>
  <w:style w:type="paragraph" w:customStyle="1" w:styleId="C42AB8602ACD4C4AAB42E466016619FF">
    <w:name w:val="C42AB8602ACD4C4AAB42E466016619FF"/>
  </w:style>
  <w:style w:type="paragraph" w:customStyle="1" w:styleId="C78AE205182C4FD5A595041E725AE1FA">
    <w:name w:val="C78AE205182C4FD5A595041E725AE1FA"/>
  </w:style>
  <w:style w:type="paragraph" w:customStyle="1" w:styleId="89DDD1A102634274BF99AD8D649E2110">
    <w:name w:val="89DDD1A102634274BF99AD8D649E2110"/>
  </w:style>
  <w:style w:type="paragraph" w:customStyle="1" w:styleId="2E16505C9E2E48EAA5737D8973D62242">
    <w:name w:val="2E16505C9E2E48EAA5737D8973D62242"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22BC47D181944178F77DE7176CFFEB4">
    <w:name w:val="022BC47D181944178F77DE7176CFFE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F8D91EEB864AB393BC1431762FCC65">
    <w:name w:val="B7F8D91EEB864AB393BC1431762FCC65"/>
  </w:style>
  <w:style w:type="paragraph" w:customStyle="1" w:styleId="DB38FE80353C4B1DA38678655EAC4AF6">
    <w:name w:val="DB38FE80353C4B1DA38678655EAC4AF6"/>
  </w:style>
  <w:style w:type="paragraph" w:customStyle="1" w:styleId="2CDFE6D075F9404CB75DA68099C365DD">
    <w:name w:val="2CDFE6D075F9404CB75DA68099C365DD"/>
  </w:style>
  <w:style w:type="paragraph" w:customStyle="1" w:styleId="495D74AD0CA940B9B2426AB5A519ADF9">
    <w:name w:val="495D74AD0CA940B9B2426AB5A519ADF9"/>
  </w:style>
  <w:style w:type="paragraph" w:customStyle="1" w:styleId="067D3C1EE85043379844887105597EAA">
    <w:name w:val="067D3C1EE85043379844887105597EAA"/>
  </w:style>
  <w:style w:type="paragraph" w:customStyle="1" w:styleId="5018A591FEA745CBB8970A0839F2EC08">
    <w:name w:val="5018A591FEA745CBB8970A0839F2EC08"/>
  </w:style>
  <w:style w:type="paragraph" w:customStyle="1" w:styleId="3FB0C95AB0544807BA87333CD41B434C">
    <w:name w:val="3FB0C95AB0544807BA87333CD41B434C"/>
  </w:style>
  <w:style w:type="paragraph" w:customStyle="1" w:styleId="920065BB9370451DA2D19A96B1FF4702">
    <w:name w:val="920065BB9370451DA2D19A96B1FF4702"/>
  </w:style>
  <w:style w:type="paragraph" w:customStyle="1" w:styleId="D1A669E92ADB4A888997DA3BA38C7E08">
    <w:name w:val="D1A669E92ADB4A888997DA3BA38C7E08"/>
  </w:style>
  <w:style w:type="paragraph" w:customStyle="1" w:styleId="CEB09BD84C5C4E5B83146FBE208008FB">
    <w:name w:val="CEB09BD84C5C4E5B83146FBE208008FB"/>
  </w:style>
  <w:style w:type="character" w:styleId="a3">
    <w:name w:val="Hyperlink"/>
    <w:basedOn w:val="a0"/>
    <w:uiPriority w:val="99"/>
    <w:unhideWhenUsed/>
    <w:rPr>
      <w:color w:val="943634" w:themeColor="accent2" w:themeShade="BF"/>
      <w:u w:val="single"/>
    </w:rPr>
  </w:style>
  <w:style w:type="paragraph" w:customStyle="1" w:styleId="94A5FD215A724B5D9D79DF242A87DBA7">
    <w:name w:val="94A5FD215A724B5D9D79DF242A87DBA7"/>
  </w:style>
  <w:style w:type="paragraph" w:customStyle="1" w:styleId="B5FB79E6BD85446D9C9DF234CDFF31CE">
    <w:name w:val="B5FB79E6BD85446D9C9DF234CDFF31CE"/>
  </w:style>
  <w:style w:type="paragraph" w:customStyle="1" w:styleId="E1B5CE3AF149458087761B2C7F7902C0">
    <w:name w:val="E1B5CE3AF149458087761B2C7F7902C0"/>
  </w:style>
  <w:style w:type="paragraph" w:customStyle="1" w:styleId="7042953FB9F343EEA7E095633FF49EEC">
    <w:name w:val="7042953FB9F343EEA7E095633FF49EEC"/>
  </w:style>
  <w:style w:type="paragraph" w:customStyle="1" w:styleId="6FA0AD7A6AB9480CAAAB6DBFA9B8C6F4">
    <w:name w:val="6FA0AD7A6AB9480CAAAB6DBFA9B8C6F4"/>
  </w:style>
  <w:style w:type="paragraph" w:customStyle="1" w:styleId="77A02AC21BDD4B30BE33D5A8AD9AF032">
    <w:name w:val="77A02AC21BDD4B30BE33D5A8AD9AF032"/>
  </w:style>
  <w:style w:type="paragraph" w:customStyle="1" w:styleId="B6AFE92FEC6047A088FB0FD20E83D424">
    <w:name w:val="B6AFE92FEC6047A088FB0FD20E83D424"/>
  </w:style>
  <w:style w:type="paragraph" w:customStyle="1" w:styleId="1F30BFFE59534AB5990DF2926DC5B601">
    <w:name w:val="1F30BFFE59534AB5990DF2926DC5B601"/>
  </w:style>
  <w:style w:type="paragraph" w:customStyle="1" w:styleId="EA2185104EF14960902436879EB16281">
    <w:name w:val="EA2185104EF14960902436879EB16281"/>
  </w:style>
  <w:style w:type="paragraph" w:customStyle="1" w:styleId="9C72BB0A54D149AC81E4650DE89DE804">
    <w:name w:val="9C72BB0A54D149AC81E4650DE89DE804"/>
  </w:style>
  <w:style w:type="paragraph" w:customStyle="1" w:styleId="5C33EBA0432C4795AEEEF6565AF3FDB3">
    <w:name w:val="5C33EBA0432C4795AEEEF6565AF3FDB3"/>
  </w:style>
  <w:style w:type="paragraph" w:customStyle="1" w:styleId="D861E7BB9C364F719712F0178CAC463A">
    <w:name w:val="D861E7BB9C364F719712F0178CAC463A"/>
  </w:style>
  <w:style w:type="paragraph" w:customStyle="1" w:styleId="D645AA00189C4016AE6BE5A0CE35F418">
    <w:name w:val="D645AA00189C4016AE6BE5A0CE35F418"/>
  </w:style>
  <w:style w:type="paragraph" w:customStyle="1" w:styleId="6D16A8158DB44E80B297DD2F8B62F122">
    <w:name w:val="6D16A8158DB44E80B297DD2F8B62F122"/>
  </w:style>
  <w:style w:type="paragraph" w:customStyle="1" w:styleId="67FE071737504A9F98118AFFA72F903B">
    <w:name w:val="67FE071737504A9F98118AFFA72F903B"/>
  </w:style>
  <w:style w:type="paragraph" w:customStyle="1" w:styleId="A8344783CE194770B3D6D24055642181">
    <w:name w:val="A8344783CE194770B3D6D24055642181"/>
  </w:style>
  <w:style w:type="paragraph" w:customStyle="1" w:styleId="CDBC1EF4454C498ABB0E030E4F9ABE1A">
    <w:name w:val="CDBC1EF4454C498ABB0E030E4F9ABE1A"/>
  </w:style>
  <w:style w:type="paragraph" w:customStyle="1" w:styleId="0E390FBACA014BCD85BBD774FD0FFD50">
    <w:name w:val="0E390FBACA014BCD85BBD774FD0FFD50"/>
  </w:style>
  <w:style w:type="paragraph" w:customStyle="1" w:styleId="3E57BBF35A5240C2BEBBD398B9FB4026">
    <w:name w:val="3E57BBF35A5240C2BEBBD398B9FB4026"/>
  </w:style>
  <w:style w:type="paragraph" w:customStyle="1" w:styleId="64E6B87958A1436AB3A64CAF0A15EEA0">
    <w:name w:val="64E6B87958A1436AB3A64CAF0A15EEA0"/>
  </w:style>
  <w:style w:type="paragraph" w:customStyle="1" w:styleId="258172CD3DA74B189A91AEE337008352">
    <w:name w:val="258172CD3DA74B189A91AEE337008352"/>
  </w:style>
  <w:style w:type="paragraph" w:customStyle="1" w:styleId="A7FA013F6D9E4021A264BF8EA71AFC8D">
    <w:name w:val="A7FA013F6D9E4021A264BF8EA71AFC8D"/>
  </w:style>
  <w:style w:type="paragraph" w:customStyle="1" w:styleId="15A252588FB74FF389CFFFB2FBD543A7">
    <w:name w:val="15A252588FB74FF389CFFFB2FBD543A7"/>
  </w:style>
  <w:style w:type="paragraph" w:customStyle="1" w:styleId="2D4726B8F1844A7597E888CE13CABFA4">
    <w:name w:val="2D4726B8F1844A7597E888CE13CABFA4"/>
  </w:style>
  <w:style w:type="paragraph" w:customStyle="1" w:styleId="BB5A467A5C3748C08A96D3BB2095445A">
    <w:name w:val="BB5A467A5C3748C08A96D3BB2095445A"/>
  </w:style>
  <w:style w:type="paragraph" w:customStyle="1" w:styleId="FF995DEDC1CF44C193DB57291CCB50FC">
    <w:name w:val="FF995DEDC1CF44C193DB57291CCB50FC"/>
  </w:style>
  <w:style w:type="paragraph" w:customStyle="1" w:styleId="C42AB8602ACD4C4AAB42E466016619FF">
    <w:name w:val="C42AB8602ACD4C4AAB42E466016619FF"/>
  </w:style>
  <w:style w:type="paragraph" w:customStyle="1" w:styleId="C78AE205182C4FD5A595041E725AE1FA">
    <w:name w:val="C78AE205182C4FD5A595041E725AE1FA"/>
  </w:style>
  <w:style w:type="paragraph" w:customStyle="1" w:styleId="89DDD1A102634274BF99AD8D649E2110">
    <w:name w:val="89DDD1A102634274BF99AD8D649E2110"/>
  </w:style>
  <w:style w:type="paragraph" w:customStyle="1" w:styleId="2E16505C9E2E48EAA5737D8973D62242">
    <w:name w:val="2E16505C9E2E48EAA5737D8973D62242"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22BC47D181944178F77DE7176CFFEB4">
    <w:name w:val="022BC47D181944178F77DE7176CFF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2019-10-04T09:20:00Z</dcterms:created>
  <dcterms:modified xsi:type="dcterms:W3CDTF">2019-12-30T11:18:00Z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